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DA491D" w:rsidP="00141A4C">
      <w:pPr>
        <w:pStyle w:val="Titre"/>
      </w:pPr>
      <w:r>
        <w:t>DELETANG Dimitri</w:t>
      </w:r>
    </w:p>
    <w:p w:rsidR="00410A04" w:rsidRDefault="00DA491D" w:rsidP="00410A04">
      <w:pPr>
        <w:spacing w:after="120"/>
      </w:pPr>
      <w:r>
        <w:t>5 Impasse des grands champs</w:t>
      </w:r>
    </w:p>
    <w:p w:rsidR="00410A04" w:rsidRDefault="00DA491D" w:rsidP="00410A04">
      <w:pPr>
        <w:spacing w:after="120"/>
        <w:rPr>
          <w:lang w:bidi="fr-FR"/>
        </w:rPr>
      </w:pPr>
      <w:r>
        <w:t>41140 Saint-Romain sur Cher</w:t>
      </w:r>
      <w:r w:rsidR="00141A4C">
        <w:rPr>
          <w:lang w:bidi="fr-FR"/>
        </w:rPr>
        <w:t> </w:t>
      </w:r>
    </w:p>
    <w:p w:rsidR="00410A04" w:rsidRDefault="00DA491D" w:rsidP="00410A04">
      <w:pPr>
        <w:spacing w:after="120"/>
        <w:rPr>
          <w:lang w:bidi="fr-FR"/>
        </w:rPr>
      </w:pPr>
      <w:r>
        <w:t>06 56 82 48 32</w:t>
      </w:r>
    </w:p>
    <w:p w:rsidR="00085B12" w:rsidRDefault="00F949D3" w:rsidP="00085B12">
      <w:pPr>
        <w:spacing w:after="120"/>
        <w:rPr>
          <w:rStyle w:val="Lienhypertexte"/>
        </w:rPr>
      </w:pPr>
      <w:hyperlink r:id="rId8" w:history="1">
        <w:r w:rsidR="00410A04" w:rsidRPr="0090263E">
          <w:rPr>
            <w:rStyle w:val="Lienhypertexte"/>
          </w:rPr>
          <w:t>oc.dimitri.deletang41@gmail.com</w:t>
        </w:r>
      </w:hyperlink>
    </w:p>
    <w:p w:rsidR="00085B12" w:rsidRDefault="00085B12" w:rsidP="00085B12">
      <w:pPr>
        <w:spacing w:after="120"/>
      </w:pPr>
    </w:p>
    <w:p w:rsidR="006A2C09" w:rsidRDefault="006A2C09" w:rsidP="00410A04">
      <w:pPr>
        <w:spacing w:after="120"/>
      </w:pPr>
    </w:p>
    <w:p w:rsidR="006270A9" w:rsidRDefault="000F72A1">
      <w:pPr>
        <w:pStyle w:val="Titre1"/>
      </w:pPr>
      <w:r>
        <w:t>Formations</w:t>
      </w:r>
    </w:p>
    <w:p w:rsidR="006270A9" w:rsidRDefault="00F34A61">
      <w:pPr>
        <w:pStyle w:val="Titre2"/>
      </w:pPr>
      <w:r>
        <w:t>Brevet des Collèges</w:t>
      </w:r>
      <w:r w:rsidR="009D5933">
        <w:rPr>
          <w:lang w:bidi="fr-FR"/>
        </w:rPr>
        <w:t> | </w:t>
      </w:r>
      <w:r>
        <w:t>2014</w:t>
      </w:r>
      <w:r w:rsidR="009D5933">
        <w:rPr>
          <w:lang w:bidi="fr-FR"/>
        </w:rPr>
        <w:t> | </w:t>
      </w:r>
      <w:r>
        <w:t>Coll</w:t>
      </w:r>
      <w:r w:rsidR="00CB6A4F">
        <w:t>è</w:t>
      </w:r>
      <w:r>
        <w:t>ge Joseph-paul-boncour</w:t>
      </w:r>
    </w:p>
    <w:p w:rsidR="00A439DB" w:rsidRDefault="009D5933" w:rsidP="00A439DB">
      <w:pPr>
        <w:pStyle w:val="Listepuces"/>
      </w:pPr>
      <w:r>
        <w:rPr>
          <w:lang w:bidi="fr-FR"/>
        </w:rPr>
        <w:t xml:space="preserve">Option : </w:t>
      </w:r>
      <w:r w:rsidR="00F34A61">
        <w:t>Latin</w:t>
      </w:r>
    </w:p>
    <w:p w:rsidR="00A439DB" w:rsidRDefault="00A439DB" w:rsidP="00A439DB">
      <w:pPr>
        <w:pStyle w:val="Listepuces"/>
      </w:pPr>
      <w:r>
        <w:t>Mention : Assez Bien</w:t>
      </w:r>
    </w:p>
    <w:p w:rsidR="006270A9" w:rsidRDefault="00CF6E4C">
      <w:pPr>
        <w:pStyle w:val="Titre2"/>
      </w:pPr>
      <w:r>
        <w:t>Bac Scientifique</w:t>
      </w:r>
      <w:r w:rsidR="009D5933">
        <w:rPr>
          <w:lang w:bidi="fr-FR"/>
        </w:rPr>
        <w:t> | </w:t>
      </w:r>
      <w:r>
        <w:t>2017</w:t>
      </w:r>
      <w:r w:rsidR="009D5933">
        <w:rPr>
          <w:lang w:bidi="fr-FR"/>
        </w:rPr>
        <w:t> | </w:t>
      </w:r>
      <w:r>
        <w:t>L</w:t>
      </w:r>
      <w:r w:rsidR="00CB6A4F">
        <w:t>y</w:t>
      </w:r>
      <w:r>
        <w:t>c</w:t>
      </w:r>
      <w:r w:rsidR="00CB6A4F">
        <w:t>é</w:t>
      </w:r>
      <w:r>
        <w:t>e Augustin-thierry</w:t>
      </w:r>
    </w:p>
    <w:p w:rsidR="006270A9" w:rsidRDefault="009D5933" w:rsidP="00CF6E4C">
      <w:pPr>
        <w:pStyle w:val="Listepuces"/>
      </w:pPr>
      <w:r>
        <w:rPr>
          <w:lang w:bidi="fr-FR"/>
        </w:rPr>
        <w:t xml:space="preserve">Spécialisation : </w:t>
      </w:r>
      <w:r w:rsidR="00CF6E4C">
        <w:t>Science de la Vie et de la Terre</w:t>
      </w:r>
    </w:p>
    <w:p w:rsidR="002E1E0F" w:rsidRDefault="00A439DB" w:rsidP="002E1E0F">
      <w:pPr>
        <w:pStyle w:val="Listepuces"/>
      </w:pPr>
      <w:r>
        <w:t>Mention : Sans mention</w:t>
      </w:r>
    </w:p>
    <w:p w:rsidR="002E1E0F" w:rsidRDefault="002E1E0F" w:rsidP="002E1E0F">
      <w:pPr>
        <w:pStyle w:val="Listepuces"/>
        <w:numPr>
          <w:ilvl w:val="0"/>
          <w:numId w:val="0"/>
        </w:numPr>
      </w:pPr>
    </w:p>
    <w:p w:rsidR="006270A9" w:rsidRDefault="006A2C09">
      <w:pPr>
        <w:pStyle w:val="Titre1"/>
      </w:pPr>
      <w:r>
        <w:t>Expériences</w:t>
      </w:r>
    </w:p>
    <w:p w:rsidR="006270A9" w:rsidRDefault="0086447D">
      <w:pPr>
        <w:pStyle w:val="Titre2"/>
      </w:pPr>
      <w:r>
        <w:t>equipier-polyvalent-formateur</w:t>
      </w:r>
      <w:r w:rsidR="009D5933">
        <w:rPr>
          <w:lang w:bidi="fr-FR"/>
        </w:rPr>
        <w:t> | </w:t>
      </w:r>
      <w:r>
        <w:t>Mcdonald’s</w:t>
      </w:r>
      <w:r w:rsidR="009D5933">
        <w:rPr>
          <w:lang w:bidi="fr-FR"/>
        </w:rPr>
        <w:t> | </w:t>
      </w:r>
      <w:r>
        <w:t>décembre 2017 – avril 2019</w:t>
      </w:r>
    </w:p>
    <w:p w:rsidR="001B29CF" w:rsidRDefault="00F6253D" w:rsidP="00366741">
      <w:pPr>
        <w:pStyle w:val="Listepuces"/>
      </w:pPr>
      <w:r>
        <w:t>Formation et suivi régulier des équipiers</w:t>
      </w:r>
      <w:r w:rsidR="00974BC9">
        <w:t xml:space="preserve"> qu’ils soient nouveaux ou anciens. Rester attentif sur les gestes de tous et de moi-même. </w:t>
      </w:r>
    </w:p>
    <w:p w:rsidR="002E1E0F" w:rsidRDefault="002E1E0F" w:rsidP="002E1E0F">
      <w:pPr>
        <w:pStyle w:val="Listepuces"/>
        <w:numPr>
          <w:ilvl w:val="0"/>
          <w:numId w:val="0"/>
        </w:numPr>
        <w:ind w:left="216" w:hanging="216"/>
      </w:pPr>
    </w:p>
    <w:sdt>
      <w:sdtPr>
        <w:alias w:val="Compétences :"/>
        <w:tag w:val="Compétences :"/>
        <w:id w:val="458624136"/>
        <w:placeholder>
          <w:docPart w:val="A54735FC93C74BBF8C42ABE9D13CDBDF"/>
        </w:placeholder>
        <w:temporary/>
        <w:showingPlcHdr/>
        <w15:appearance w15:val="hidden"/>
      </w:sdtPr>
      <w:sdtEndPr/>
      <w:sdtContent>
        <w:p w:rsidR="002E1E0F" w:rsidRDefault="002E1E0F" w:rsidP="002E1E0F">
          <w:pPr>
            <w:pStyle w:val="Titre1"/>
          </w:pPr>
          <w:r>
            <w:rPr>
              <w:lang w:bidi="fr-FR"/>
            </w:rPr>
            <w:t>Compétences</w:t>
          </w:r>
        </w:p>
      </w:sdtContent>
    </w:sdt>
    <w:p w:rsidR="002E1E0F" w:rsidRDefault="002E1E0F" w:rsidP="002E1E0F">
      <w:pPr>
        <w:pStyle w:val="Titre2"/>
      </w:pPr>
      <w:r>
        <w:t>Polyvalence</w:t>
      </w:r>
    </w:p>
    <w:p w:rsidR="00CC48D2" w:rsidRDefault="002E1E0F" w:rsidP="00D47A23">
      <w:pPr>
        <w:pStyle w:val="Listepuces"/>
      </w:pPr>
      <w:r>
        <w:rPr>
          <w:lang w:bidi="fr-FR"/>
        </w:rPr>
        <w:t>Apprentissage rapide et occupation</w:t>
      </w:r>
      <w:r w:rsidR="00161E7B">
        <w:rPr>
          <w:lang w:bidi="fr-FR"/>
        </w:rPr>
        <w:t xml:space="preserve"> facile</w:t>
      </w:r>
      <w:r>
        <w:rPr>
          <w:lang w:bidi="fr-FR"/>
        </w:rPr>
        <w:t xml:space="preserve"> de plusieurs postes</w:t>
      </w:r>
      <w:r w:rsidR="006A2C09">
        <w:rPr>
          <w:lang w:bidi="fr-FR"/>
        </w:rPr>
        <w:t>.</w:t>
      </w:r>
    </w:p>
    <w:p w:rsidR="00CC48D2" w:rsidRPr="00CC48D2" w:rsidRDefault="00CC48D2" w:rsidP="00CC48D2">
      <w:pPr>
        <w:pStyle w:val="Titre2"/>
      </w:pPr>
      <w:r>
        <w:t>Secour</w:t>
      </w:r>
      <w:r w:rsidR="00AA62FE">
        <w:t>isme</w:t>
      </w:r>
    </w:p>
    <w:p w:rsidR="00931761" w:rsidRDefault="00C73E53" w:rsidP="00931761">
      <w:pPr>
        <w:pStyle w:val="Listepuces"/>
      </w:pPr>
      <w:r>
        <w:rPr>
          <w:lang w:bidi="fr-FR"/>
        </w:rPr>
        <w:t>Prévention et secours civiques de niveau 1 (PSC1</w:t>
      </w:r>
      <w:r w:rsidR="00F66CF0">
        <w:rPr>
          <w:lang w:bidi="fr-FR"/>
        </w:rPr>
        <w:t xml:space="preserve">) </w:t>
      </w:r>
      <w:r w:rsidR="00F94B8C">
        <w:rPr>
          <w:lang w:bidi="fr-FR"/>
        </w:rPr>
        <w:t>et Premiers secours en équipe de niveau 1</w:t>
      </w:r>
      <w:r w:rsidR="00661A36">
        <w:rPr>
          <w:lang w:bidi="fr-FR"/>
        </w:rPr>
        <w:t xml:space="preserve"> (anciennement sapeur-pompier</w:t>
      </w:r>
      <w:r w:rsidR="00157572">
        <w:rPr>
          <w:lang w:bidi="fr-FR"/>
        </w:rPr>
        <w:t xml:space="preserve"> volontaire</w:t>
      </w:r>
      <w:r w:rsidR="00661A36">
        <w:rPr>
          <w:lang w:bidi="fr-FR"/>
        </w:rPr>
        <w:t>)</w:t>
      </w:r>
      <w:r w:rsidR="00931761">
        <w:rPr>
          <w:lang w:bidi="fr-FR"/>
        </w:rPr>
        <w:t>.</w:t>
      </w:r>
    </w:p>
    <w:p w:rsidR="00CD4E7D" w:rsidRDefault="00CD4E7D" w:rsidP="00CD4E7D">
      <w:pPr>
        <w:pStyle w:val="Listepuces"/>
        <w:numPr>
          <w:ilvl w:val="0"/>
          <w:numId w:val="0"/>
        </w:numPr>
      </w:pPr>
      <w:bookmarkStart w:id="0" w:name="_GoBack"/>
      <w:bookmarkEnd w:id="0"/>
    </w:p>
    <w:p w:rsidR="00533DCD" w:rsidRDefault="00533DCD" w:rsidP="00533DCD">
      <w:pPr>
        <w:pStyle w:val="Titre1"/>
      </w:pPr>
      <w:r>
        <w:t>Hobbies</w:t>
      </w:r>
    </w:p>
    <w:p w:rsidR="00161E7B" w:rsidRDefault="00CD4E7D" w:rsidP="00533DCD">
      <w:pPr>
        <w:pStyle w:val="Listepuces"/>
      </w:pPr>
      <w:r>
        <w:rPr>
          <w:lang w:bidi="fr-FR"/>
        </w:rPr>
        <w:t>Développement et programmation</w:t>
      </w:r>
      <w:r w:rsidR="00533DCD">
        <w:rPr>
          <w:lang w:bidi="fr-FR"/>
        </w:rPr>
        <w:t xml:space="preserve"> informatique </w:t>
      </w:r>
      <w:r w:rsidR="00161E7B">
        <w:rPr>
          <w:lang w:bidi="fr-FR"/>
        </w:rPr>
        <w:t>(</w:t>
      </w:r>
      <w:r w:rsidR="007F2E62">
        <w:rPr>
          <w:lang w:bidi="fr-FR"/>
        </w:rPr>
        <w:t>HTML, CSS, Javascript, Java, C</w:t>
      </w:r>
      <w:r w:rsidR="00C460DF">
        <w:rPr>
          <w:lang w:bidi="fr-FR"/>
        </w:rPr>
        <w:t xml:space="preserve"> appris</w:t>
      </w:r>
      <w:r w:rsidR="00161E7B">
        <w:rPr>
          <w:lang w:bidi="fr-FR"/>
        </w:rPr>
        <w:t xml:space="preserve"> via l</w:t>
      </w:r>
      <w:r w:rsidR="004C21E6">
        <w:rPr>
          <w:lang w:bidi="fr-FR"/>
        </w:rPr>
        <w:t xml:space="preserve">es cours que propose la </w:t>
      </w:r>
      <w:r w:rsidR="00161E7B">
        <w:rPr>
          <w:lang w:bidi="fr-FR"/>
        </w:rPr>
        <w:t>plateforme</w:t>
      </w:r>
      <w:r w:rsidR="00DC6B2A">
        <w:rPr>
          <w:lang w:bidi="fr-FR"/>
        </w:rPr>
        <w:t xml:space="preserve"> en ligne</w:t>
      </w:r>
      <w:r w:rsidR="00161E7B">
        <w:rPr>
          <w:lang w:bidi="fr-FR"/>
        </w:rPr>
        <w:t xml:space="preserve"> </w:t>
      </w:r>
      <w:proofErr w:type="spellStart"/>
      <w:r w:rsidR="00161E7B">
        <w:rPr>
          <w:lang w:bidi="fr-FR"/>
        </w:rPr>
        <w:t>Openclassroom</w:t>
      </w:r>
      <w:proofErr w:type="spellEnd"/>
      <w:r w:rsidR="00161E7B">
        <w:rPr>
          <w:lang w:bidi="fr-FR"/>
        </w:rPr>
        <w:t>)</w:t>
      </w:r>
    </w:p>
    <w:p w:rsidR="00533DCD" w:rsidRDefault="00CB6A4F" w:rsidP="00533DCD">
      <w:pPr>
        <w:pStyle w:val="Listepuces"/>
      </w:pPr>
      <w:r>
        <w:t>L’a</w:t>
      </w:r>
      <w:r w:rsidR="00533DCD">
        <w:t>stronomie</w:t>
      </w:r>
    </w:p>
    <w:p w:rsidR="00161E7B" w:rsidRPr="00533DCD" w:rsidRDefault="00161E7B" w:rsidP="00161E7B">
      <w:pPr>
        <w:pStyle w:val="Listepuces"/>
      </w:pPr>
      <w:r>
        <w:t>Le Jeu-Vidéo</w:t>
      </w:r>
    </w:p>
    <w:p w:rsidR="00533DCD" w:rsidRDefault="00533DCD" w:rsidP="00533DCD">
      <w:pPr>
        <w:pStyle w:val="Listepuces"/>
        <w:numPr>
          <w:ilvl w:val="0"/>
          <w:numId w:val="0"/>
        </w:numPr>
        <w:ind w:left="216"/>
      </w:pPr>
    </w:p>
    <w:p w:rsidR="002E1E0F" w:rsidRPr="001B29CF" w:rsidRDefault="002E1E0F" w:rsidP="002E1E0F">
      <w:pPr>
        <w:pStyle w:val="Listepuces"/>
        <w:numPr>
          <w:ilvl w:val="0"/>
          <w:numId w:val="0"/>
        </w:numPr>
        <w:ind w:left="216" w:hanging="216"/>
      </w:pPr>
    </w:p>
    <w:sectPr w:rsidR="002E1E0F" w:rsidRPr="001B29CF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9D3" w:rsidRDefault="00F949D3">
      <w:pPr>
        <w:spacing w:after="0"/>
      </w:pPr>
      <w:r>
        <w:separator/>
      </w:r>
    </w:p>
  </w:endnote>
  <w:endnote w:type="continuationSeparator" w:id="0">
    <w:p w:rsidR="00F949D3" w:rsidRDefault="00F94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9D3" w:rsidRDefault="00F949D3">
      <w:pPr>
        <w:spacing w:after="0"/>
      </w:pPr>
      <w:r>
        <w:separator/>
      </w:r>
    </w:p>
  </w:footnote>
  <w:footnote w:type="continuationSeparator" w:id="0">
    <w:p w:rsidR="00F949D3" w:rsidRDefault="00F949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C40F0E"/>
    <w:multiLevelType w:val="hybridMultilevel"/>
    <w:tmpl w:val="7A0C8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D"/>
    <w:rsid w:val="00083DC5"/>
    <w:rsid w:val="00085B12"/>
    <w:rsid w:val="000A4F59"/>
    <w:rsid w:val="000F72A1"/>
    <w:rsid w:val="00141A4C"/>
    <w:rsid w:val="00157572"/>
    <w:rsid w:val="00161E7B"/>
    <w:rsid w:val="001B29CF"/>
    <w:rsid w:val="001B338C"/>
    <w:rsid w:val="001F0C36"/>
    <w:rsid w:val="0028220F"/>
    <w:rsid w:val="002E1E0F"/>
    <w:rsid w:val="00356C14"/>
    <w:rsid w:val="00366741"/>
    <w:rsid w:val="003C3363"/>
    <w:rsid w:val="00410A04"/>
    <w:rsid w:val="004A6A04"/>
    <w:rsid w:val="004B3E6D"/>
    <w:rsid w:val="004C21E6"/>
    <w:rsid w:val="00533DCD"/>
    <w:rsid w:val="00543CC9"/>
    <w:rsid w:val="00617B26"/>
    <w:rsid w:val="006270A9"/>
    <w:rsid w:val="00661A36"/>
    <w:rsid w:val="00675956"/>
    <w:rsid w:val="00681034"/>
    <w:rsid w:val="006A2C09"/>
    <w:rsid w:val="007533FC"/>
    <w:rsid w:val="007A04BC"/>
    <w:rsid w:val="007F2E62"/>
    <w:rsid w:val="00816216"/>
    <w:rsid w:val="0086447D"/>
    <w:rsid w:val="0087734B"/>
    <w:rsid w:val="008A5F36"/>
    <w:rsid w:val="00931761"/>
    <w:rsid w:val="00942ADF"/>
    <w:rsid w:val="00974BC9"/>
    <w:rsid w:val="009D5933"/>
    <w:rsid w:val="00A439DB"/>
    <w:rsid w:val="00A6570B"/>
    <w:rsid w:val="00AA62FE"/>
    <w:rsid w:val="00B425FD"/>
    <w:rsid w:val="00BD768D"/>
    <w:rsid w:val="00C03224"/>
    <w:rsid w:val="00C460DF"/>
    <w:rsid w:val="00C61F8E"/>
    <w:rsid w:val="00C7161F"/>
    <w:rsid w:val="00C73E53"/>
    <w:rsid w:val="00CA1999"/>
    <w:rsid w:val="00CB6A4F"/>
    <w:rsid w:val="00CC48D2"/>
    <w:rsid w:val="00CD4E7D"/>
    <w:rsid w:val="00CF6E4C"/>
    <w:rsid w:val="00D47A23"/>
    <w:rsid w:val="00D94A2B"/>
    <w:rsid w:val="00DA491D"/>
    <w:rsid w:val="00DC6B2A"/>
    <w:rsid w:val="00E83E4B"/>
    <w:rsid w:val="00F34A61"/>
    <w:rsid w:val="00F6253D"/>
    <w:rsid w:val="00F66CF0"/>
    <w:rsid w:val="00F869CE"/>
    <w:rsid w:val="00F949D3"/>
    <w:rsid w:val="00F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1A2B7"/>
  <w15:chartTrackingRefBased/>
  <w15:docId w15:val="{17BDF118-0B99-4A3C-ACA4-764E57D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2E1E0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08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.dimitri.deletang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ffouille\AppData\Roaming\Microsoft\Templates\CV%20(cou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4735FC93C74BBF8C42ABE9D13CD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F958FB-0CB6-4F52-B6EA-B92FA55317C1}"/>
      </w:docPartPr>
      <w:docPartBody>
        <w:p w:rsidR="006E0CC6" w:rsidRDefault="003909AA" w:rsidP="003909AA">
          <w:pPr>
            <w:pStyle w:val="A54735FC93C74BBF8C42ABE9D13CDBDF"/>
          </w:pPr>
          <w:r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AA"/>
    <w:rsid w:val="000D416D"/>
    <w:rsid w:val="00156CE0"/>
    <w:rsid w:val="003909AA"/>
    <w:rsid w:val="005C6C65"/>
    <w:rsid w:val="006E0CC6"/>
    <w:rsid w:val="00751BD2"/>
    <w:rsid w:val="0078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FBC096F24742EAB081B18C6A0E4CB6">
    <w:name w:val="32FBC096F24742EAB081B18C6A0E4CB6"/>
  </w:style>
  <w:style w:type="paragraph" w:customStyle="1" w:styleId="C34195BFCD4B430D84F441AC498E4552">
    <w:name w:val="C34195BFCD4B430D84F441AC498E4552"/>
  </w:style>
  <w:style w:type="paragraph" w:customStyle="1" w:styleId="934120EFCC24483495BC34897A1A4130">
    <w:name w:val="934120EFCC24483495BC34897A1A4130"/>
  </w:style>
  <w:style w:type="paragraph" w:customStyle="1" w:styleId="80C1068B922A44CEA62EDBA333C07A66">
    <w:name w:val="80C1068B922A44CEA62EDBA333C07A66"/>
  </w:style>
  <w:style w:type="paragraph" w:customStyle="1" w:styleId="AE994EFD52E74F36AB3D891996BDE37A">
    <w:name w:val="AE994EFD52E74F36AB3D891996BDE37A"/>
  </w:style>
  <w:style w:type="paragraph" w:customStyle="1" w:styleId="26243ABC9DB04EB9AEA6FACBEF3EAF45">
    <w:name w:val="26243ABC9DB04EB9AEA6FACBEF3EAF45"/>
  </w:style>
  <w:style w:type="paragraph" w:customStyle="1" w:styleId="C103C0A694DD446B90F381AF2DEA2E61">
    <w:name w:val="C103C0A694DD446B90F381AF2DEA2E61"/>
  </w:style>
  <w:style w:type="paragraph" w:customStyle="1" w:styleId="D728A431E593490981BDDED93CC9EED1">
    <w:name w:val="D728A431E593490981BDDED93CC9EED1"/>
  </w:style>
  <w:style w:type="paragraph" w:customStyle="1" w:styleId="899660952CD6414F8FF01A5E6D827582">
    <w:name w:val="899660952CD6414F8FF01A5E6D827582"/>
  </w:style>
  <w:style w:type="paragraph" w:customStyle="1" w:styleId="25751E4209E94105BDB15109955E3C87">
    <w:name w:val="25751E4209E94105BDB15109955E3C87"/>
  </w:style>
  <w:style w:type="paragraph" w:customStyle="1" w:styleId="E8159BD1E07C4B969AB581826C03AB13">
    <w:name w:val="E8159BD1E07C4B969AB581826C03AB13"/>
  </w:style>
  <w:style w:type="paragraph" w:customStyle="1" w:styleId="01CDB6A8F12648908EA31CFCD0FCF685">
    <w:name w:val="01CDB6A8F12648908EA31CFCD0FCF685"/>
  </w:style>
  <w:style w:type="paragraph" w:customStyle="1" w:styleId="B4567192D7434E779C40D39A7B07C0FD">
    <w:name w:val="B4567192D7434E779C40D39A7B07C0FD"/>
  </w:style>
  <w:style w:type="paragraph" w:customStyle="1" w:styleId="EC673816980248A5970F6F8E7E7B3C3E">
    <w:name w:val="EC673816980248A5970F6F8E7E7B3C3E"/>
  </w:style>
  <w:style w:type="paragraph" w:customStyle="1" w:styleId="2EDC12D6373F431788EAB3F99BAA6F8D">
    <w:name w:val="2EDC12D6373F431788EAB3F99BAA6F8D"/>
  </w:style>
  <w:style w:type="paragraph" w:customStyle="1" w:styleId="FFFD8BBA3E4D4D60A2961C922734B5C9">
    <w:name w:val="FFFD8BBA3E4D4D60A2961C922734B5C9"/>
  </w:style>
  <w:style w:type="paragraph" w:customStyle="1" w:styleId="7EC5A27F208546EF96EE6172B0BEFCB1">
    <w:name w:val="7EC5A27F208546EF96EE6172B0BEFCB1"/>
  </w:style>
  <w:style w:type="paragraph" w:customStyle="1" w:styleId="E4ACDF400B3644D7B01F8F7FDE31EA3A">
    <w:name w:val="E4ACDF400B3644D7B01F8F7FDE31EA3A"/>
  </w:style>
  <w:style w:type="paragraph" w:customStyle="1" w:styleId="766BD555539340518F790A12234AAAEB">
    <w:name w:val="766BD555539340518F790A12234AAAEB"/>
  </w:style>
  <w:style w:type="paragraph" w:customStyle="1" w:styleId="B596C3A337C54C9987DC765A9CC5214E">
    <w:name w:val="B596C3A337C54C9987DC765A9CC5214E"/>
  </w:style>
  <w:style w:type="paragraph" w:customStyle="1" w:styleId="54F2F5F652F7417BA067D1D2E695A774">
    <w:name w:val="54F2F5F652F7417BA067D1D2E695A774"/>
  </w:style>
  <w:style w:type="paragraph" w:customStyle="1" w:styleId="9FE9CFA5224F497782F50F1E3CF22C6D">
    <w:name w:val="9FE9CFA5224F497782F50F1E3CF22C6D"/>
  </w:style>
  <w:style w:type="paragraph" w:customStyle="1" w:styleId="C7D20EE8C10747A0AA449D910C46ED17">
    <w:name w:val="C7D20EE8C10747A0AA449D910C46ED17"/>
  </w:style>
  <w:style w:type="paragraph" w:customStyle="1" w:styleId="DBD2AF1E4EBC4BB8A566B7BAFEE991FF">
    <w:name w:val="DBD2AF1E4EBC4BB8A566B7BAFEE991FF"/>
  </w:style>
  <w:style w:type="paragraph" w:customStyle="1" w:styleId="61FC60DFBB884364B32D86A57DFE1AA0">
    <w:name w:val="61FC60DFBB884364B32D86A57DFE1AA0"/>
  </w:style>
  <w:style w:type="paragraph" w:customStyle="1" w:styleId="85F5D92295414E179CFEF31DECEDF1EC">
    <w:name w:val="85F5D92295414E179CFEF31DECEDF1EC"/>
  </w:style>
  <w:style w:type="paragraph" w:customStyle="1" w:styleId="E05ED6FDA8E74C9AAEDEF1A68447CAD4">
    <w:name w:val="E05ED6FDA8E74C9AAEDEF1A68447CAD4"/>
  </w:style>
  <w:style w:type="paragraph" w:customStyle="1" w:styleId="CFC3920EFA724BCABA85A0CA207AD77B">
    <w:name w:val="CFC3920EFA724BCABA85A0CA207AD77B"/>
  </w:style>
  <w:style w:type="paragraph" w:customStyle="1" w:styleId="7EB13BB41FB54994B4E99E2038A91902">
    <w:name w:val="7EB13BB41FB54994B4E99E2038A91902"/>
  </w:style>
  <w:style w:type="paragraph" w:customStyle="1" w:styleId="8694BE2475EE4AA0A804CAE73A71570A">
    <w:name w:val="8694BE2475EE4AA0A804CAE73A71570A"/>
  </w:style>
  <w:style w:type="paragraph" w:customStyle="1" w:styleId="AFF34C636B11471DAE2F40A152635550">
    <w:name w:val="AFF34C636B11471DAE2F40A152635550"/>
  </w:style>
  <w:style w:type="paragraph" w:customStyle="1" w:styleId="C16AD6AFA8B34BB481BEE530BBE133FD">
    <w:name w:val="C16AD6AFA8B34BB481BEE530BBE133FD"/>
  </w:style>
  <w:style w:type="paragraph" w:customStyle="1" w:styleId="477DF1FB0BFC4939BD27594D797C659F">
    <w:name w:val="477DF1FB0BFC4939BD27594D797C659F"/>
  </w:style>
  <w:style w:type="paragraph" w:customStyle="1" w:styleId="A54735FC93C74BBF8C42ABE9D13CDBDF">
    <w:name w:val="A54735FC93C74BBF8C42ABE9D13CDBDF"/>
    <w:rsid w:val="003909AA"/>
  </w:style>
  <w:style w:type="paragraph" w:customStyle="1" w:styleId="35405FF393AE40A7925A973769E9FE59">
    <w:name w:val="35405FF393AE40A7925A973769E9FE59"/>
    <w:rsid w:val="003909AA"/>
  </w:style>
  <w:style w:type="paragraph" w:customStyle="1" w:styleId="5D97E11EF8B44DA8B43B22BC84A46503">
    <w:name w:val="5D97E11EF8B44DA8B43B22BC84A46503"/>
    <w:rsid w:val="003909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5CC7-D972-4BED-9CCE-2681EDBD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(couleur).dotx</Template>
  <TotalTime>228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Wolffouille</dc:creator>
  <cp:keywords/>
  <cp:lastModifiedBy>Dimitri Deletang</cp:lastModifiedBy>
  <cp:revision>38</cp:revision>
  <cp:lastPrinted>2019-05-05T11:42:00Z</cp:lastPrinted>
  <dcterms:created xsi:type="dcterms:W3CDTF">2019-04-15T21:55:00Z</dcterms:created>
  <dcterms:modified xsi:type="dcterms:W3CDTF">2019-05-05T12:05:00Z</dcterms:modified>
  <cp:version/>
</cp:coreProperties>
</file>